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6E97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735AD18" wp14:editId="713E41D0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57"/>
      </w:tblGrid>
      <w:tr w:rsidR="00D077E9" w14:paraId="6DF60FC3" w14:textId="77777777" w:rsidTr="00A023EA">
        <w:trPr>
          <w:trHeight w:val="1794"/>
        </w:trPr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059A6396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6FCF6E" wp14:editId="6875AD5D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D31D14" w14:textId="215C8BAA" w:rsidR="00D077E9" w:rsidRPr="00D86945" w:rsidRDefault="00A023EA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Digital Audio and video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6FCF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35D31D14" w14:textId="215C8BAA" w:rsidR="00D077E9" w:rsidRPr="00D86945" w:rsidRDefault="00A023EA" w:rsidP="00D077E9">
                            <w:pPr>
                              <w:pStyle w:val="Title"/>
                              <w:spacing w:after="0"/>
                            </w:pPr>
                            <w:r>
                              <w:t>Digital Audio and video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EEB24F9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588B31D" wp14:editId="684C0958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542A34F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E0EB484" w14:textId="77777777" w:rsidTr="00A023EA">
        <w:trPr>
          <w:trHeight w:val="7234"/>
        </w:trPr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p w14:paraId="13C7AB98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05B2F8FF" w14:textId="77777777" w:rsidTr="00A023EA">
        <w:trPr>
          <w:trHeight w:val="2056"/>
        </w:trPr>
        <w:tc>
          <w:tcPr>
            <w:tcW w:w="5351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B891915E46374CA4BD7D17478CF4190B"/>
              </w:placeholder>
              <w15:appearance w15:val="hidden"/>
            </w:sdtPr>
            <w:sdtEndPr/>
            <w:sdtContent>
              <w:p w14:paraId="4530250A" w14:textId="33C35ADE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E23C73">
                  <w:rPr>
                    <w:rStyle w:val="SubtitleChar"/>
                    <w:b w:val="0"/>
                    <w:noProof/>
                  </w:rPr>
                  <w:t>December 29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6309B87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80F5C72" wp14:editId="105A5556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75081E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6F774A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E43951E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61BC874C" w14:textId="7760DA0C" w:rsidR="00D077E9" w:rsidRDefault="00FA193F" w:rsidP="00D077E9">
            <w:sdt>
              <w:sdtPr>
                <w:id w:val="-1740469667"/>
                <w:placeholder>
                  <w:docPart w:val="425B6EA57A704B4C9370ABDD2F5690B9"/>
                </w:placeholder>
                <w15:appearance w15:val="hidden"/>
              </w:sdtPr>
              <w:sdtEndPr/>
              <w:sdtContent>
                <w:r w:rsidR="00A023EA">
                  <w:t>Live Stream</w:t>
                </w:r>
              </w:sdtContent>
            </w:sdt>
          </w:p>
          <w:p w14:paraId="189F61ED" w14:textId="166E34E0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1EF07542AEBE4DABB02B3D6E1BDB73F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023EA">
                  <w:t>Fady sameh</w:t>
                </w:r>
                <w:r w:rsidR="00A023EA">
                  <w:br/>
                  <w:t xml:space="preserve">                         Nadeem Mohamed</w:t>
                </w:r>
                <w:r w:rsidR="00A023EA">
                  <w:br/>
                  <w:t xml:space="preserve">                         Basel Mohamed</w:t>
                </w:r>
                <w:r w:rsidR="00A023EA">
                  <w:br/>
                  <w:t xml:space="preserve">                         Ahmed Salah</w:t>
                </w:r>
              </w:sdtContent>
            </w:sdt>
          </w:p>
          <w:p w14:paraId="357C897B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3E0702CA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74888880" wp14:editId="34E9828C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420BFF" wp14:editId="69D33F5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69052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325A80" wp14:editId="6EC6D589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F3341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E21869A" w14:textId="6020C750" w:rsidR="0087605E" w:rsidRDefault="00A023EA" w:rsidP="00A023EA">
      <w:pPr>
        <w:pStyle w:val="Title"/>
      </w:pPr>
      <w:r>
        <w:lastRenderedPageBreak/>
        <w:t>Steps to run</w:t>
      </w:r>
    </w:p>
    <w:p w14:paraId="648B3D8C" w14:textId="27D7B5B9" w:rsidR="00A023EA" w:rsidRPr="00A023EA" w:rsidRDefault="00A023EA" w:rsidP="00A023EA">
      <w:pPr>
        <w:rPr>
          <w:sz w:val="36"/>
          <w:szCs w:val="28"/>
          <w:u w:val="single"/>
        </w:rPr>
      </w:pPr>
      <w:r w:rsidRPr="00A023EA">
        <w:rPr>
          <w:sz w:val="36"/>
          <w:szCs w:val="28"/>
          <w:u w:val="single"/>
        </w:rPr>
        <w:t>There are 8 files used for the Project:</w:t>
      </w:r>
    </w:p>
    <w:p w14:paraId="53EEFE58" w14:textId="4161F03E" w:rsidR="00A023EA" w:rsidRPr="00A023EA" w:rsidRDefault="00A023EA" w:rsidP="00A023EA">
      <w:pPr>
        <w:pStyle w:val="ListParagraph"/>
        <w:numPr>
          <w:ilvl w:val="0"/>
          <w:numId w:val="1"/>
        </w:numPr>
        <w:rPr>
          <w:sz w:val="36"/>
          <w:szCs w:val="28"/>
        </w:rPr>
      </w:pPr>
      <w:r w:rsidRPr="00A023EA">
        <w:rPr>
          <w:sz w:val="36"/>
          <w:szCs w:val="28"/>
        </w:rPr>
        <w:t>app2.mlapp</w:t>
      </w:r>
    </w:p>
    <w:p w14:paraId="41E3207B" w14:textId="6BAB460B" w:rsidR="00A023EA" w:rsidRDefault="00A023EA" w:rsidP="00A023EA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decoding.m</w:t>
      </w:r>
    </w:p>
    <w:p w14:paraId="24AB1061" w14:textId="61701156" w:rsidR="00A023EA" w:rsidRDefault="00A023EA" w:rsidP="00A023EA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encoding.m</w:t>
      </w:r>
    </w:p>
    <w:p w14:paraId="23560043" w14:textId="16AB2ADC" w:rsidR="00A023EA" w:rsidRDefault="00A023EA" w:rsidP="00A023EA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minCost.m</w:t>
      </w:r>
    </w:p>
    <w:p w14:paraId="3F97F5F1" w14:textId="762402EC" w:rsidR="00A023EA" w:rsidRDefault="00A023EA" w:rsidP="00A023EA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motionComp.m</w:t>
      </w:r>
    </w:p>
    <w:p w14:paraId="5E910281" w14:textId="3C7DBB86" w:rsidR="00A023EA" w:rsidRDefault="00A023EA" w:rsidP="00A023EA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motionEstEs.m</w:t>
      </w:r>
    </w:p>
    <w:p w14:paraId="3E8FD700" w14:textId="2F0C119C" w:rsidR="00A023EA" w:rsidRDefault="00A023EA" w:rsidP="00A023EA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read_raw.m</w:t>
      </w:r>
    </w:p>
    <w:p w14:paraId="7D0C5959" w14:textId="7E3BEB41" w:rsidR="00A023EA" w:rsidRDefault="00A023EA" w:rsidP="00A023EA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readbin.m</w:t>
      </w:r>
    </w:p>
    <w:p w14:paraId="06330256" w14:textId="609B3DEA" w:rsidR="00A023EA" w:rsidRDefault="00A023EA" w:rsidP="00A023EA">
      <w:pPr>
        <w:pStyle w:val="ListParagraph"/>
        <w:numPr>
          <w:ilvl w:val="0"/>
          <w:numId w:val="1"/>
        </w:numPr>
        <w:rPr>
          <w:sz w:val="36"/>
          <w:szCs w:val="28"/>
        </w:rPr>
      </w:pPr>
      <w:r>
        <w:rPr>
          <w:sz w:val="36"/>
          <w:szCs w:val="28"/>
        </w:rPr>
        <w:t>savebin.m</w:t>
      </w:r>
    </w:p>
    <w:p w14:paraId="3EA32C46" w14:textId="4DBA1910" w:rsidR="00A023EA" w:rsidRPr="00A023EA" w:rsidRDefault="00A023EA" w:rsidP="00A023EA">
      <w:pPr>
        <w:rPr>
          <w:sz w:val="36"/>
          <w:szCs w:val="28"/>
          <w:u w:val="single"/>
        </w:rPr>
      </w:pPr>
      <w:r w:rsidRPr="00A023EA">
        <w:rPr>
          <w:sz w:val="36"/>
          <w:szCs w:val="28"/>
          <w:u w:val="single"/>
        </w:rPr>
        <w:t>there are three steps to run the file:</w:t>
      </w:r>
    </w:p>
    <w:p w14:paraId="7760546C" w14:textId="77C50875" w:rsidR="00A023EA" w:rsidRPr="00614F90" w:rsidRDefault="00614F90" w:rsidP="00614F90">
      <w:pPr>
        <w:pStyle w:val="ListParagraph"/>
        <w:numPr>
          <w:ilvl w:val="0"/>
          <w:numId w:val="2"/>
        </w:numPr>
        <w:rPr>
          <w:sz w:val="36"/>
          <w:szCs w:val="28"/>
        </w:rPr>
      </w:pPr>
      <w:r w:rsidRPr="00614F90">
        <w:rPr>
          <w:sz w:val="36"/>
          <w:szCs w:val="28"/>
        </w:rPr>
        <w:t xml:space="preserve">Choose DCT (16x16 </w:t>
      </w:r>
      <w:r>
        <w:rPr>
          <w:sz w:val="36"/>
          <w:szCs w:val="28"/>
        </w:rPr>
        <w:t>or</w:t>
      </w:r>
      <w:r w:rsidRPr="00614F90">
        <w:rPr>
          <w:sz w:val="36"/>
          <w:szCs w:val="28"/>
        </w:rPr>
        <w:t xml:space="preserve"> 8x8 or 4x4)</w:t>
      </w:r>
    </w:p>
    <w:p w14:paraId="74B79C6A" w14:textId="32F07C15" w:rsidR="00614F90" w:rsidRDefault="00614F90" w:rsidP="00614F90">
      <w:pPr>
        <w:pStyle w:val="ListParagraph"/>
        <w:numPr>
          <w:ilvl w:val="0"/>
          <w:numId w:val="2"/>
        </w:numPr>
        <w:rPr>
          <w:sz w:val="36"/>
          <w:szCs w:val="28"/>
        </w:rPr>
      </w:pPr>
      <w:r>
        <w:rPr>
          <w:sz w:val="36"/>
          <w:szCs w:val="28"/>
        </w:rPr>
        <w:t>Start Cam</w:t>
      </w:r>
    </w:p>
    <w:p w14:paraId="4ED4F12B" w14:textId="6BB28494" w:rsidR="00614F90" w:rsidRDefault="00614F90" w:rsidP="00614F90">
      <w:pPr>
        <w:pStyle w:val="ListParagraph"/>
        <w:numPr>
          <w:ilvl w:val="0"/>
          <w:numId w:val="2"/>
        </w:numPr>
        <w:rPr>
          <w:sz w:val="36"/>
          <w:szCs w:val="28"/>
        </w:rPr>
      </w:pPr>
      <w:r>
        <w:rPr>
          <w:sz w:val="36"/>
          <w:szCs w:val="28"/>
        </w:rPr>
        <w:t>Browse to Compression Folder</w:t>
      </w:r>
    </w:p>
    <w:p w14:paraId="3A95227E" w14:textId="22F98730" w:rsidR="00614F90" w:rsidRDefault="00614F90" w:rsidP="00614F90">
      <w:pPr>
        <w:rPr>
          <w:sz w:val="36"/>
          <w:szCs w:val="28"/>
        </w:rPr>
      </w:pPr>
      <w:r>
        <w:rPr>
          <w:sz w:val="36"/>
          <w:szCs w:val="28"/>
        </w:rPr>
        <w:t>Immediately After you run you will see compressed image in image plane.</w:t>
      </w:r>
    </w:p>
    <w:p w14:paraId="59C40B1C" w14:textId="50EB26BC" w:rsidR="00B01ED2" w:rsidRDefault="00B01ED2" w:rsidP="00614F90">
      <w:pPr>
        <w:rPr>
          <w:sz w:val="36"/>
          <w:szCs w:val="28"/>
        </w:rPr>
      </w:pPr>
    </w:p>
    <w:p w14:paraId="6839D3E9" w14:textId="0D8374C7" w:rsidR="00B01ED2" w:rsidRDefault="00B01ED2" w:rsidP="00614F90">
      <w:pPr>
        <w:rPr>
          <w:sz w:val="36"/>
          <w:szCs w:val="28"/>
        </w:rPr>
      </w:pPr>
    </w:p>
    <w:p w14:paraId="0723B5B0" w14:textId="7FFDC7AC" w:rsidR="00B01ED2" w:rsidRDefault="00B01ED2" w:rsidP="00614F90">
      <w:pPr>
        <w:rPr>
          <w:sz w:val="36"/>
          <w:szCs w:val="28"/>
        </w:rPr>
      </w:pPr>
    </w:p>
    <w:p w14:paraId="45E20E2A" w14:textId="0C4644B1" w:rsidR="00B01ED2" w:rsidRDefault="00B01ED2" w:rsidP="00614F90">
      <w:pPr>
        <w:rPr>
          <w:sz w:val="36"/>
          <w:szCs w:val="28"/>
        </w:rPr>
      </w:pPr>
    </w:p>
    <w:p w14:paraId="7EC5EF32" w14:textId="0A765A83" w:rsidR="00B01ED2" w:rsidRDefault="00B01ED2" w:rsidP="00614F90">
      <w:pPr>
        <w:rPr>
          <w:sz w:val="36"/>
          <w:szCs w:val="28"/>
        </w:rPr>
      </w:pPr>
    </w:p>
    <w:p w14:paraId="797B051D" w14:textId="7F802C35" w:rsidR="00B01ED2" w:rsidRDefault="00B01ED2" w:rsidP="00614F90">
      <w:pPr>
        <w:rPr>
          <w:sz w:val="36"/>
          <w:szCs w:val="28"/>
        </w:rPr>
      </w:pPr>
    </w:p>
    <w:p w14:paraId="732CE510" w14:textId="1C5C81BD" w:rsidR="00B01ED2" w:rsidRDefault="00B01ED2" w:rsidP="00614F90">
      <w:pPr>
        <w:rPr>
          <w:sz w:val="36"/>
          <w:szCs w:val="28"/>
        </w:rPr>
      </w:pPr>
    </w:p>
    <w:p w14:paraId="23E9EAEE" w14:textId="5FE679EF" w:rsidR="00B01ED2" w:rsidRDefault="00B01ED2" w:rsidP="00614F90">
      <w:pPr>
        <w:rPr>
          <w:sz w:val="36"/>
          <w:szCs w:val="28"/>
        </w:rPr>
      </w:pPr>
    </w:p>
    <w:p w14:paraId="7BE151A5" w14:textId="1A131A81" w:rsidR="00B01ED2" w:rsidRPr="00B01ED2" w:rsidRDefault="00B01ED2" w:rsidP="00B01ED2">
      <w:pPr>
        <w:pStyle w:val="Title"/>
        <w:rPr>
          <w:sz w:val="56"/>
          <w:szCs w:val="48"/>
        </w:rPr>
      </w:pPr>
      <w:r w:rsidRPr="00B01ED2">
        <w:rPr>
          <w:sz w:val="56"/>
          <w:szCs w:val="48"/>
        </w:rPr>
        <w:lastRenderedPageBreak/>
        <w:t>Explanation of code logic and results</w:t>
      </w:r>
    </w:p>
    <w:p w14:paraId="3D9EB73C" w14:textId="0275D6DD" w:rsidR="00614F90" w:rsidRPr="00B01ED2" w:rsidRDefault="00B01ED2" w:rsidP="00B01ED2">
      <w:pPr>
        <w:pStyle w:val="EmphasisText"/>
        <w:rPr>
          <w:sz w:val="36"/>
          <w:szCs w:val="28"/>
          <w:u w:val="single"/>
        </w:rPr>
      </w:pPr>
      <w:r w:rsidRPr="00B01ED2">
        <w:rPr>
          <w:sz w:val="36"/>
          <w:szCs w:val="28"/>
          <w:u w:val="single"/>
        </w:rPr>
        <w:t>AIM: Calculate motion vectors using exhaustive search algorithm</w:t>
      </w:r>
    </w:p>
    <w:p w14:paraId="05B0F465" w14:textId="77777777" w:rsidR="00B01ED2" w:rsidRPr="00B01ED2" w:rsidRDefault="00B01ED2" w:rsidP="00B01ED2">
      <w:pPr>
        <w:pStyle w:val="EmphasisText"/>
        <w:rPr>
          <w:b w:val="0"/>
          <w:bCs/>
          <w:sz w:val="36"/>
          <w:szCs w:val="28"/>
        </w:rPr>
      </w:pPr>
      <w:r w:rsidRPr="00B01ED2">
        <w:rPr>
          <w:b w:val="0"/>
          <w:bCs/>
          <w:sz w:val="36"/>
          <w:szCs w:val="28"/>
        </w:rPr>
        <w:t xml:space="preserve">1. What is exhaustive search algorithm? </w:t>
      </w:r>
    </w:p>
    <w:p w14:paraId="7DC0978D" w14:textId="3E7FADB0" w:rsidR="00B01ED2" w:rsidRDefault="00B01ED2" w:rsidP="00B01ED2">
      <w:pPr>
        <w:pStyle w:val="EmphasisText"/>
        <w:numPr>
          <w:ilvl w:val="0"/>
          <w:numId w:val="3"/>
        </w:numPr>
        <w:rPr>
          <w:b w:val="0"/>
          <w:bCs/>
          <w:sz w:val="36"/>
          <w:szCs w:val="28"/>
        </w:rPr>
      </w:pPr>
      <w:r w:rsidRPr="00B01ED2">
        <w:rPr>
          <w:b w:val="0"/>
          <w:bCs/>
          <w:sz w:val="36"/>
          <w:szCs w:val="28"/>
        </w:rPr>
        <w:t>Exhaustive Search Algorithm is a block matching algorithm, a way of locating matching macroblocks in a sequence of digital video frames for motion estimation.</w:t>
      </w:r>
    </w:p>
    <w:p w14:paraId="433707C3" w14:textId="6A8B04FE" w:rsidR="00B01ED2" w:rsidRDefault="00B01ED2" w:rsidP="00B01ED2">
      <w:pPr>
        <w:pStyle w:val="EmphasisText"/>
        <w:rPr>
          <w:b w:val="0"/>
          <w:bCs/>
          <w:sz w:val="36"/>
          <w:szCs w:val="28"/>
        </w:rPr>
      </w:pPr>
      <w:r>
        <w:rPr>
          <w:b w:val="0"/>
          <w:bCs/>
          <w:sz w:val="36"/>
          <w:szCs w:val="28"/>
        </w:rPr>
        <w:t>2.Steps taken:</w:t>
      </w:r>
    </w:p>
    <w:p w14:paraId="724B6AB3" w14:textId="7345476C" w:rsidR="00B01ED2" w:rsidRDefault="00B01ED2" w:rsidP="00DB7319">
      <w:pPr>
        <w:pStyle w:val="EmphasisText"/>
        <w:numPr>
          <w:ilvl w:val="0"/>
          <w:numId w:val="3"/>
        </w:numPr>
        <w:rPr>
          <w:b w:val="0"/>
          <w:bCs/>
          <w:sz w:val="36"/>
          <w:szCs w:val="28"/>
        </w:rPr>
      </w:pPr>
      <w:proofErr w:type="gramStart"/>
      <w:r>
        <w:rPr>
          <w:b w:val="0"/>
          <w:bCs/>
          <w:sz w:val="36"/>
          <w:szCs w:val="28"/>
        </w:rPr>
        <w:t>First</w:t>
      </w:r>
      <w:proofErr w:type="gramEnd"/>
      <w:r>
        <w:rPr>
          <w:b w:val="0"/>
          <w:bCs/>
          <w:sz w:val="36"/>
          <w:szCs w:val="28"/>
        </w:rPr>
        <w:t xml:space="preserve"> we choose DCT type.</w:t>
      </w:r>
    </w:p>
    <w:p w14:paraId="2224776B" w14:textId="1B4CD2EA" w:rsidR="00B01ED2" w:rsidRDefault="00B01ED2" w:rsidP="00DB7319">
      <w:pPr>
        <w:pStyle w:val="EmphasisText"/>
        <w:numPr>
          <w:ilvl w:val="0"/>
          <w:numId w:val="3"/>
        </w:numPr>
        <w:rPr>
          <w:b w:val="0"/>
          <w:bCs/>
          <w:sz w:val="36"/>
          <w:szCs w:val="28"/>
        </w:rPr>
      </w:pPr>
      <w:proofErr w:type="gramStart"/>
      <w:r>
        <w:rPr>
          <w:b w:val="0"/>
          <w:bCs/>
          <w:sz w:val="36"/>
          <w:szCs w:val="28"/>
        </w:rPr>
        <w:t>Second</w:t>
      </w:r>
      <w:proofErr w:type="gramEnd"/>
      <w:r>
        <w:rPr>
          <w:b w:val="0"/>
          <w:bCs/>
          <w:sz w:val="36"/>
          <w:szCs w:val="28"/>
        </w:rPr>
        <w:t xml:space="preserve"> we press start cam:</w:t>
      </w:r>
    </w:p>
    <w:p w14:paraId="6D44269C" w14:textId="693B6107" w:rsidR="00B01ED2" w:rsidRDefault="00B01ED2" w:rsidP="00DB7319">
      <w:pPr>
        <w:pStyle w:val="EmphasisText"/>
        <w:numPr>
          <w:ilvl w:val="0"/>
          <w:numId w:val="3"/>
        </w:numPr>
        <w:rPr>
          <w:b w:val="0"/>
          <w:bCs/>
          <w:sz w:val="36"/>
          <w:szCs w:val="28"/>
        </w:rPr>
      </w:pPr>
      <w:r>
        <w:rPr>
          <w:b w:val="0"/>
          <w:bCs/>
          <w:sz w:val="36"/>
          <w:szCs w:val="28"/>
        </w:rPr>
        <w:t xml:space="preserve">First frame </w:t>
      </w:r>
      <w:proofErr w:type="gramStart"/>
      <w:r>
        <w:rPr>
          <w:b w:val="0"/>
          <w:bCs/>
          <w:sz w:val="36"/>
          <w:szCs w:val="28"/>
        </w:rPr>
        <w:t>divide</w:t>
      </w:r>
      <w:proofErr w:type="gramEnd"/>
      <w:r>
        <w:rPr>
          <w:b w:val="0"/>
          <w:bCs/>
          <w:sz w:val="36"/>
          <w:szCs w:val="28"/>
        </w:rPr>
        <w:t xml:space="preserve"> to YCBCR format and decoded</w:t>
      </w:r>
    </w:p>
    <w:p w14:paraId="35962AE2" w14:textId="4D52A345" w:rsidR="00B01ED2" w:rsidRDefault="00B01ED2" w:rsidP="00DB7319">
      <w:pPr>
        <w:pStyle w:val="EmphasisText"/>
        <w:numPr>
          <w:ilvl w:val="0"/>
          <w:numId w:val="3"/>
        </w:numPr>
        <w:rPr>
          <w:b w:val="0"/>
          <w:bCs/>
          <w:sz w:val="36"/>
          <w:szCs w:val="28"/>
        </w:rPr>
      </w:pPr>
      <w:r>
        <w:rPr>
          <w:b w:val="0"/>
          <w:bCs/>
          <w:sz w:val="36"/>
          <w:szCs w:val="28"/>
        </w:rPr>
        <w:t>Second frame divide to YCBCR format</w:t>
      </w:r>
    </w:p>
    <w:p w14:paraId="764E7E4E" w14:textId="00361CB2" w:rsidR="00B01ED2" w:rsidRDefault="00B01ED2" w:rsidP="00DB7319">
      <w:pPr>
        <w:pStyle w:val="EmphasisText"/>
        <w:numPr>
          <w:ilvl w:val="0"/>
          <w:numId w:val="3"/>
        </w:numPr>
        <w:rPr>
          <w:b w:val="0"/>
          <w:bCs/>
          <w:sz w:val="36"/>
          <w:szCs w:val="28"/>
        </w:rPr>
      </w:pPr>
      <w:r>
        <w:rPr>
          <w:b w:val="0"/>
          <w:bCs/>
          <w:sz w:val="36"/>
          <w:szCs w:val="28"/>
        </w:rPr>
        <w:t xml:space="preserve">Then we use function </w:t>
      </w:r>
      <w:proofErr w:type="spellStart"/>
      <w:proofErr w:type="gramStart"/>
      <w:r>
        <w:rPr>
          <w:b w:val="0"/>
          <w:bCs/>
          <w:sz w:val="36"/>
          <w:szCs w:val="28"/>
        </w:rPr>
        <w:t>MotionEstEs</w:t>
      </w:r>
      <w:proofErr w:type="spellEnd"/>
      <w:r>
        <w:rPr>
          <w:b w:val="0"/>
          <w:bCs/>
          <w:sz w:val="36"/>
          <w:szCs w:val="28"/>
        </w:rPr>
        <w:t>(</w:t>
      </w:r>
      <w:proofErr w:type="gramEnd"/>
      <w:r>
        <w:rPr>
          <w:b w:val="0"/>
          <w:bCs/>
          <w:sz w:val="36"/>
          <w:szCs w:val="28"/>
        </w:rPr>
        <w:t xml:space="preserve">) </w:t>
      </w:r>
      <w:r w:rsidRPr="00B01ED2">
        <w:t xml:space="preserve"> </w:t>
      </w:r>
      <w:r w:rsidRPr="00B01ED2">
        <w:rPr>
          <w:b w:val="0"/>
          <w:sz w:val="36"/>
          <w:szCs w:val="28"/>
        </w:rPr>
        <w:t xml:space="preserve">, this function is the base function containing the main algorithm, </w:t>
      </w:r>
      <w:proofErr w:type="spellStart"/>
      <w:r w:rsidRPr="00B01ED2">
        <w:rPr>
          <w:b w:val="0"/>
          <w:sz w:val="36"/>
          <w:szCs w:val="28"/>
        </w:rPr>
        <w:t>i.e</w:t>
      </w:r>
      <w:proofErr w:type="spellEnd"/>
      <w:r w:rsidRPr="00B01ED2">
        <w:rPr>
          <w:b w:val="0"/>
          <w:sz w:val="36"/>
          <w:szCs w:val="28"/>
        </w:rPr>
        <w:t xml:space="preserve"> the implementation of the exhaustive search algorithm</w:t>
      </w:r>
      <w:r>
        <w:rPr>
          <w:bCs/>
          <w:sz w:val="36"/>
          <w:szCs w:val="28"/>
        </w:rPr>
        <w:t xml:space="preserve">, </w:t>
      </w:r>
      <w:r>
        <w:rPr>
          <w:b w:val="0"/>
          <w:bCs/>
          <w:sz w:val="36"/>
          <w:szCs w:val="28"/>
        </w:rPr>
        <w:t>that takes Y from First frame and Y from Second frame with macroblock.</w:t>
      </w:r>
    </w:p>
    <w:p w14:paraId="36F77B22" w14:textId="7188A188" w:rsidR="00DB7319" w:rsidRDefault="00DB7319" w:rsidP="00DB7319">
      <w:pPr>
        <w:pStyle w:val="EmphasisText"/>
        <w:numPr>
          <w:ilvl w:val="0"/>
          <w:numId w:val="3"/>
        </w:numPr>
        <w:rPr>
          <w:b w:val="0"/>
          <w:bCs/>
          <w:sz w:val="36"/>
          <w:szCs w:val="28"/>
        </w:rPr>
      </w:pPr>
      <w:r>
        <w:rPr>
          <w:b w:val="0"/>
          <w:bCs/>
          <w:sz w:val="36"/>
          <w:szCs w:val="28"/>
        </w:rPr>
        <w:t xml:space="preserve">The block Size in the program is </w:t>
      </w:r>
      <w:proofErr w:type="gramStart"/>
      <w:r>
        <w:rPr>
          <w:b w:val="0"/>
          <w:bCs/>
          <w:sz w:val="36"/>
          <w:szCs w:val="28"/>
        </w:rPr>
        <w:t>8 ,</w:t>
      </w:r>
      <w:proofErr w:type="gramEnd"/>
      <w:r>
        <w:rPr>
          <w:b w:val="0"/>
          <w:bCs/>
          <w:sz w:val="36"/>
          <w:szCs w:val="28"/>
        </w:rPr>
        <w:t xml:space="preserve"> we divide image into blocks of 8x8 </w:t>
      </w:r>
    </w:p>
    <w:p w14:paraId="21A9CA61" w14:textId="2BC1CD19" w:rsidR="00DB7319" w:rsidRDefault="00DB7319" w:rsidP="00DB7319">
      <w:pPr>
        <w:pStyle w:val="EmphasisText"/>
        <w:rPr>
          <w:bCs/>
          <w:sz w:val="36"/>
          <w:szCs w:val="28"/>
        </w:rPr>
      </w:pPr>
      <w:r>
        <w:rPr>
          <w:b w:val="0"/>
          <w:bCs/>
          <w:sz w:val="36"/>
          <w:szCs w:val="28"/>
        </w:rPr>
        <w:t>3</w:t>
      </w:r>
      <w:r w:rsidRPr="00DB7319">
        <w:rPr>
          <w:b w:val="0"/>
          <w:bCs/>
          <w:sz w:val="36"/>
          <w:szCs w:val="28"/>
        </w:rPr>
        <w:t>.</w:t>
      </w:r>
      <w:r w:rsidRPr="00DB7319">
        <w:rPr>
          <w:b w:val="0"/>
          <w:bCs/>
        </w:rPr>
        <w:t xml:space="preserve"> </w:t>
      </w:r>
      <w:r w:rsidRPr="00DB7319">
        <w:rPr>
          <w:b w:val="0"/>
          <w:bCs/>
          <w:sz w:val="36"/>
          <w:szCs w:val="28"/>
        </w:rPr>
        <w:t xml:space="preserve">Next we move one by one, taking each block and comparing it with pels given </w:t>
      </w:r>
      <w:r>
        <w:rPr>
          <w:b w:val="0"/>
          <w:bCs/>
          <w:sz w:val="36"/>
          <w:szCs w:val="28"/>
        </w:rPr>
        <w:t>3</w:t>
      </w:r>
      <w:r w:rsidRPr="00DB7319">
        <w:rPr>
          <w:b w:val="0"/>
          <w:bCs/>
          <w:sz w:val="36"/>
          <w:szCs w:val="28"/>
        </w:rPr>
        <w:t xml:space="preserve">, </w:t>
      </w:r>
      <w:proofErr w:type="gramStart"/>
      <w:r w:rsidRPr="00DB7319">
        <w:rPr>
          <w:b w:val="0"/>
          <w:bCs/>
          <w:sz w:val="36"/>
          <w:szCs w:val="28"/>
        </w:rPr>
        <w:t>i.e.</w:t>
      </w:r>
      <w:proofErr w:type="gramEnd"/>
      <w:r w:rsidRPr="00DB7319">
        <w:rPr>
          <w:b w:val="0"/>
          <w:bCs/>
          <w:sz w:val="36"/>
          <w:szCs w:val="28"/>
        </w:rPr>
        <w:t xml:space="preserve"> the reference block would be fixed in </w:t>
      </w:r>
      <w:r>
        <w:rPr>
          <w:b w:val="0"/>
          <w:bCs/>
          <w:sz w:val="36"/>
          <w:szCs w:val="28"/>
        </w:rPr>
        <w:t>first frame</w:t>
      </w:r>
      <w:r w:rsidRPr="00DB7319">
        <w:rPr>
          <w:b w:val="0"/>
          <w:bCs/>
          <w:sz w:val="36"/>
          <w:szCs w:val="28"/>
        </w:rPr>
        <w:t>, while we move from -</w:t>
      </w:r>
      <w:r>
        <w:rPr>
          <w:b w:val="0"/>
          <w:bCs/>
          <w:sz w:val="36"/>
          <w:szCs w:val="28"/>
        </w:rPr>
        <w:t>3</w:t>
      </w:r>
      <w:r w:rsidRPr="00DB7319">
        <w:rPr>
          <w:b w:val="0"/>
          <w:bCs/>
          <w:sz w:val="36"/>
          <w:szCs w:val="28"/>
        </w:rPr>
        <w:t xml:space="preserve"> to +</w:t>
      </w:r>
      <w:r>
        <w:rPr>
          <w:b w:val="0"/>
          <w:bCs/>
          <w:sz w:val="36"/>
          <w:szCs w:val="28"/>
        </w:rPr>
        <w:t>3</w:t>
      </w:r>
      <w:r w:rsidRPr="00DB7319">
        <w:rPr>
          <w:b w:val="0"/>
          <w:bCs/>
          <w:sz w:val="36"/>
          <w:szCs w:val="28"/>
        </w:rPr>
        <w:t xml:space="preserve">, both in horizontal direction in </w:t>
      </w:r>
      <w:r>
        <w:rPr>
          <w:b w:val="0"/>
          <w:bCs/>
          <w:sz w:val="36"/>
          <w:szCs w:val="28"/>
        </w:rPr>
        <w:t>Second frame</w:t>
      </w:r>
      <w:r w:rsidRPr="00DB7319">
        <w:rPr>
          <w:b w:val="0"/>
          <w:bCs/>
          <w:sz w:val="36"/>
          <w:szCs w:val="28"/>
        </w:rPr>
        <w:t>, and look for closest match of frame</w:t>
      </w:r>
      <w:r w:rsidRPr="00DB7319">
        <w:rPr>
          <w:bCs/>
          <w:sz w:val="36"/>
          <w:szCs w:val="28"/>
        </w:rPr>
        <w:t>.</w:t>
      </w:r>
    </w:p>
    <w:p w14:paraId="44E60A34" w14:textId="421A6C68" w:rsidR="00DB7319" w:rsidRDefault="00DB7319" w:rsidP="00DB7319">
      <w:pPr>
        <w:pStyle w:val="EmphasisText"/>
        <w:rPr>
          <w:bCs/>
          <w:sz w:val="36"/>
          <w:szCs w:val="28"/>
        </w:rPr>
      </w:pPr>
    </w:p>
    <w:p w14:paraId="0ABDA52E" w14:textId="28768F8F" w:rsidR="00DB7319" w:rsidRDefault="00DB7319" w:rsidP="00DB7319">
      <w:pPr>
        <w:pStyle w:val="EmphasisText"/>
        <w:rPr>
          <w:bCs/>
          <w:sz w:val="36"/>
          <w:szCs w:val="28"/>
        </w:rPr>
      </w:pPr>
    </w:p>
    <w:p w14:paraId="676E1D1D" w14:textId="77777777" w:rsidR="00DB7319" w:rsidRDefault="00DB7319" w:rsidP="00DB7319">
      <w:pPr>
        <w:pStyle w:val="EmphasisText"/>
        <w:rPr>
          <w:bCs/>
          <w:sz w:val="36"/>
          <w:szCs w:val="28"/>
        </w:rPr>
      </w:pPr>
    </w:p>
    <w:p w14:paraId="6673406E" w14:textId="611750CC" w:rsidR="00DB7319" w:rsidRDefault="00DB7319" w:rsidP="00DB7319">
      <w:pPr>
        <w:pStyle w:val="EmphasisText"/>
        <w:rPr>
          <w:b w:val="0"/>
          <w:sz w:val="36"/>
          <w:szCs w:val="28"/>
        </w:rPr>
      </w:pPr>
      <w:r w:rsidRPr="00DB7319">
        <w:rPr>
          <w:b w:val="0"/>
          <w:sz w:val="36"/>
          <w:szCs w:val="28"/>
        </w:rPr>
        <w:lastRenderedPageBreak/>
        <w:t>4.</w:t>
      </w:r>
      <w:r w:rsidRPr="00DB7319">
        <w:rPr>
          <w:b w:val="0"/>
        </w:rPr>
        <w:t xml:space="preserve"> </w:t>
      </w:r>
      <w:r w:rsidRPr="00DB7319">
        <w:rPr>
          <w:b w:val="0"/>
          <w:sz w:val="36"/>
          <w:szCs w:val="28"/>
        </w:rPr>
        <w:t xml:space="preserve">We use the </w:t>
      </w:r>
      <w:proofErr w:type="gramStart"/>
      <w:r w:rsidRPr="00DB7319">
        <w:rPr>
          <w:b w:val="0"/>
          <w:sz w:val="36"/>
          <w:szCs w:val="28"/>
        </w:rPr>
        <w:t>MAD(</w:t>
      </w:r>
      <w:proofErr w:type="gramEnd"/>
      <w:r w:rsidRPr="00DB7319">
        <w:rPr>
          <w:b w:val="0"/>
          <w:sz w:val="36"/>
          <w:szCs w:val="28"/>
        </w:rPr>
        <w:t xml:space="preserve">Mean Absolute Difference) as a measure, which has been calculated in </w:t>
      </w:r>
      <w:proofErr w:type="spellStart"/>
      <w:r w:rsidRPr="00DB7319">
        <w:rPr>
          <w:b w:val="0"/>
          <w:sz w:val="36"/>
          <w:szCs w:val="28"/>
        </w:rPr>
        <w:t>costFuncMAD</w:t>
      </w:r>
      <w:proofErr w:type="spellEnd"/>
      <w:r w:rsidRPr="00DB7319">
        <w:rPr>
          <w:b w:val="0"/>
          <w:sz w:val="36"/>
          <w:szCs w:val="28"/>
        </w:rPr>
        <w:t>() function. For each reference frame, there will be [-</w:t>
      </w:r>
      <w:r>
        <w:rPr>
          <w:b w:val="0"/>
          <w:sz w:val="36"/>
          <w:szCs w:val="28"/>
        </w:rPr>
        <w:t>3</w:t>
      </w:r>
      <w:r w:rsidRPr="00DB7319">
        <w:rPr>
          <w:b w:val="0"/>
          <w:sz w:val="36"/>
          <w:szCs w:val="28"/>
        </w:rPr>
        <w:t>,</w:t>
      </w:r>
      <w:r>
        <w:rPr>
          <w:b w:val="0"/>
          <w:sz w:val="36"/>
          <w:szCs w:val="28"/>
        </w:rPr>
        <w:t>3</w:t>
      </w:r>
      <w:r w:rsidRPr="00DB7319">
        <w:rPr>
          <w:b w:val="0"/>
          <w:sz w:val="36"/>
          <w:szCs w:val="28"/>
        </w:rPr>
        <w:t xml:space="preserve">], horizontal and vertical, that is </w:t>
      </w:r>
      <w:r>
        <w:rPr>
          <w:b w:val="0"/>
          <w:sz w:val="36"/>
          <w:szCs w:val="28"/>
        </w:rPr>
        <w:t>7</w:t>
      </w:r>
      <w:r w:rsidRPr="00DB7319">
        <w:rPr>
          <w:b w:val="0"/>
          <w:sz w:val="36"/>
          <w:szCs w:val="28"/>
        </w:rPr>
        <w:t>*</w:t>
      </w:r>
      <w:r>
        <w:rPr>
          <w:b w:val="0"/>
          <w:sz w:val="36"/>
          <w:szCs w:val="28"/>
        </w:rPr>
        <w:t>7</w:t>
      </w:r>
      <w:r w:rsidRPr="00DB7319">
        <w:rPr>
          <w:b w:val="0"/>
          <w:sz w:val="36"/>
          <w:szCs w:val="28"/>
        </w:rPr>
        <w:t>, different frame MAD values.</w:t>
      </w:r>
    </w:p>
    <w:p w14:paraId="56838AB5" w14:textId="0F6D317A" w:rsidR="00DB7319" w:rsidRDefault="00DB7319" w:rsidP="00DB7319">
      <w:pPr>
        <w:pStyle w:val="EmphasisText"/>
        <w:rPr>
          <w:b w:val="0"/>
          <w:sz w:val="36"/>
          <w:szCs w:val="28"/>
        </w:rPr>
      </w:pPr>
    </w:p>
    <w:p w14:paraId="6B0FC220" w14:textId="30AF5E09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  <w:r>
        <w:rPr>
          <w:b w:val="0"/>
          <w:sz w:val="36"/>
          <w:szCs w:val="28"/>
        </w:rPr>
        <w:t>5.</w:t>
      </w:r>
      <w:r w:rsidRPr="00DB7319">
        <w:t xml:space="preserve"> </w:t>
      </w:r>
      <w:r w:rsidRPr="00DB7319">
        <w:rPr>
          <w:b w:val="0"/>
          <w:bCs/>
          <w:sz w:val="36"/>
          <w:szCs w:val="28"/>
        </w:rPr>
        <w:t xml:space="preserve">From the computed MAD values, we take the minimum cost from the </w:t>
      </w:r>
      <w:proofErr w:type="spellStart"/>
      <w:proofErr w:type="gramStart"/>
      <w:r w:rsidRPr="00DB7319">
        <w:rPr>
          <w:b w:val="0"/>
          <w:bCs/>
          <w:sz w:val="36"/>
          <w:szCs w:val="28"/>
        </w:rPr>
        <w:t>minCost</w:t>
      </w:r>
      <w:proofErr w:type="spellEnd"/>
      <w:r w:rsidRPr="00DB7319">
        <w:rPr>
          <w:b w:val="0"/>
          <w:bCs/>
          <w:sz w:val="36"/>
          <w:szCs w:val="28"/>
        </w:rPr>
        <w:t>(</w:t>
      </w:r>
      <w:proofErr w:type="gramEnd"/>
      <w:r w:rsidRPr="00DB7319">
        <w:rPr>
          <w:b w:val="0"/>
          <w:bCs/>
          <w:sz w:val="36"/>
          <w:szCs w:val="28"/>
        </w:rPr>
        <w:t xml:space="preserve">) function, and repeat this process for each reference block in </w:t>
      </w:r>
      <w:r>
        <w:rPr>
          <w:b w:val="0"/>
          <w:bCs/>
          <w:sz w:val="36"/>
          <w:szCs w:val="28"/>
        </w:rPr>
        <w:t>first frame</w:t>
      </w:r>
      <w:r w:rsidRPr="00DB7319">
        <w:rPr>
          <w:b w:val="0"/>
          <w:bCs/>
          <w:sz w:val="36"/>
          <w:szCs w:val="28"/>
        </w:rPr>
        <w:t>, until all the blocks have been computed.</w:t>
      </w:r>
    </w:p>
    <w:p w14:paraId="52B73CDC" w14:textId="5AA6A999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46C53F14" w14:textId="24F97C33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121E81D4" w14:textId="37675890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12BD6F25" w14:textId="085DA853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0C0F2F61" w14:textId="3D994AB2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3CD359D1" w14:textId="132987E3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3B4EC497" w14:textId="57D8A660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2D73A2B1" w14:textId="483536C5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3C82EE92" w14:textId="06072A10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5BE5652D" w14:textId="0A67667D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3BD3758B" w14:textId="3A512ED0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577DA8D1" w14:textId="0AC2502B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5B8A26DC" w14:textId="5E01AA53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00F01B48" w14:textId="16534691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13C6DF01" w14:textId="4F65DC6D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11C6267E" w14:textId="79BF6651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3EC53A9F" w14:textId="2F66AFB8" w:rsidR="00DB7319" w:rsidRDefault="00DB7319" w:rsidP="00DB7319">
      <w:pPr>
        <w:pStyle w:val="EmphasisText"/>
        <w:rPr>
          <w:b w:val="0"/>
          <w:bCs/>
          <w:sz w:val="36"/>
          <w:szCs w:val="28"/>
        </w:rPr>
      </w:pPr>
    </w:p>
    <w:p w14:paraId="719ADE9E" w14:textId="12C006E3" w:rsidR="00DB7319" w:rsidRDefault="00DB7319" w:rsidP="00DB7319">
      <w:pPr>
        <w:pStyle w:val="Title"/>
      </w:pPr>
      <w:r>
        <w:lastRenderedPageBreak/>
        <w:t>Flowchart</w:t>
      </w:r>
    </w:p>
    <w:p w14:paraId="17162F08" w14:textId="7F986461" w:rsidR="00DB7319" w:rsidRPr="00DB7319" w:rsidRDefault="00DB7319" w:rsidP="00DB7319">
      <w:pPr>
        <w:pStyle w:val="Title"/>
        <w:rPr>
          <w:sz w:val="48"/>
          <w:szCs w:val="40"/>
        </w:rPr>
      </w:pPr>
      <w:r>
        <w:rPr>
          <w:noProof/>
          <w:sz w:val="48"/>
          <w:szCs w:val="40"/>
        </w:rPr>
        <w:drawing>
          <wp:anchor distT="0" distB="0" distL="114300" distR="114300" simplePos="0" relativeHeight="251662336" behindDoc="0" locked="0" layoutInCell="1" allowOverlap="1" wp14:anchorId="70ECC677" wp14:editId="3D1E1843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556760" cy="57302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85873B" w14:textId="469591B0" w:rsidR="00B01ED2" w:rsidRDefault="00B01ED2" w:rsidP="00B01ED2">
      <w:pPr>
        <w:pStyle w:val="EmphasisText"/>
        <w:rPr>
          <w:b w:val="0"/>
          <w:sz w:val="36"/>
          <w:szCs w:val="28"/>
        </w:rPr>
      </w:pPr>
    </w:p>
    <w:p w14:paraId="7302F47C" w14:textId="536A3A4C" w:rsidR="00DB7319" w:rsidRDefault="00DB7319" w:rsidP="00B01ED2">
      <w:pPr>
        <w:pStyle w:val="EmphasisText"/>
        <w:rPr>
          <w:b w:val="0"/>
          <w:sz w:val="36"/>
          <w:szCs w:val="28"/>
        </w:rPr>
      </w:pPr>
    </w:p>
    <w:p w14:paraId="2D4B5C30" w14:textId="3F1C6A77" w:rsidR="00DB7319" w:rsidRDefault="00DB7319" w:rsidP="00B01ED2">
      <w:pPr>
        <w:pStyle w:val="EmphasisText"/>
        <w:rPr>
          <w:b w:val="0"/>
          <w:sz w:val="36"/>
          <w:szCs w:val="28"/>
        </w:rPr>
      </w:pPr>
    </w:p>
    <w:p w14:paraId="402D2694" w14:textId="1F2DE352" w:rsidR="00DB7319" w:rsidRDefault="00DB7319" w:rsidP="00B01ED2">
      <w:pPr>
        <w:pStyle w:val="EmphasisText"/>
        <w:rPr>
          <w:b w:val="0"/>
          <w:sz w:val="36"/>
          <w:szCs w:val="28"/>
        </w:rPr>
      </w:pPr>
    </w:p>
    <w:p w14:paraId="3E767550" w14:textId="617F6490" w:rsidR="00DB7319" w:rsidRDefault="00DB7319" w:rsidP="00B01ED2">
      <w:pPr>
        <w:pStyle w:val="EmphasisText"/>
        <w:rPr>
          <w:b w:val="0"/>
          <w:sz w:val="36"/>
          <w:szCs w:val="28"/>
        </w:rPr>
      </w:pPr>
    </w:p>
    <w:p w14:paraId="6F41D4BB" w14:textId="4B8B03C4" w:rsidR="00DB7319" w:rsidRDefault="00DB7319" w:rsidP="00B01ED2">
      <w:pPr>
        <w:pStyle w:val="EmphasisText"/>
        <w:rPr>
          <w:b w:val="0"/>
          <w:sz w:val="36"/>
          <w:szCs w:val="28"/>
        </w:rPr>
      </w:pPr>
    </w:p>
    <w:p w14:paraId="2F1C5D88" w14:textId="1BD177C7" w:rsidR="00DB7319" w:rsidRPr="00DB7319" w:rsidRDefault="00DB7319" w:rsidP="00B01ED2">
      <w:pPr>
        <w:pStyle w:val="EmphasisText"/>
        <w:rPr>
          <w:b w:val="0"/>
          <w:sz w:val="36"/>
          <w:szCs w:val="28"/>
        </w:rPr>
      </w:pPr>
      <w:r>
        <w:rPr>
          <w:b w:val="0"/>
          <w:noProof/>
          <w:sz w:val="36"/>
          <w:szCs w:val="28"/>
        </w:rPr>
        <w:drawing>
          <wp:inline distT="0" distB="0" distL="0" distR="0" wp14:anchorId="32A062F8" wp14:editId="04ED39DD">
            <wp:extent cx="4480560" cy="632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516C" w14:textId="65B57912" w:rsidR="00614F90" w:rsidRDefault="00614F90" w:rsidP="00614F90">
      <w:pPr>
        <w:rPr>
          <w:sz w:val="36"/>
          <w:szCs w:val="28"/>
        </w:rPr>
      </w:pPr>
    </w:p>
    <w:p w14:paraId="7DF28366" w14:textId="5BA7D46B" w:rsidR="00614F90" w:rsidRDefault="00614F90" w:rsidP="00614F90">
      <w:pPr>
        <w:rPr>
          <w:sz w:val="36"/>
          <w:szCs w:val="28"/>
        </w:rPr>
      </w:pPr>
    </w:p>
    <w:p w14:paraId="508CEA28" w14:textId="48FFDFD7" w:rsidR="00614F90" w:rsidRDefault="00614F90" w:rsidP="00614F90">
      <w:pPr>
        <w:rPr>
          <w:sz w:val="36"/>
          <w:szCs w:val="28"/>
        </w:rPr>
      </w:pPr>
    </w:p>
    <w:p w14:paraId="1B3B16BF" w14:textId="4DECD260" w:rsidR="00614F90" w:rsidRDefault="00614F90" w:rsidP="00614F90">
      <w:pPr>
        <w:rPr>
          <w:sz w:val="36"/>
          <w:szCs w:val="28"/>
        </w:rPr>
      </w:pPr>
    </w:p>
    <w:p w14:paraId="5FE0828C" w14:textId="0309E1F6" w:rsidR="00DB7319" w:rsidRDefault="00DB7319" w:rsidP="00DB7319">
      <w:pPr>
        <w:pStyle w:val="Title"/>
      </w:pPr>
      <w:r>
        <w:lastRenderedPageBreak/>
        <w:t>Comparison</w:t>
      </w:r>
    </w:p>
    <w:p w14:paraId="2D2E4B12" w14:textId="41FD3A6B" w:rsidR="00FD7005" w:rsidRDefault="00FD7005" w:rsidP="00FD7005">
      <w:r>
        <w:t>16x16:</w:t>
      </w:r>
    </w:p>
    <w:p w14:paraId="2AB700B3" w14:textId="3CF13F8A" w:rsidR="00FD7005" w:rsidRDefault="00FD7005" w:rsidP="00FD7005">
      <w:r>
        <w:t>Original Image:</w:t>
      </w:r>
    </w:p>
    <w:p w14:paraId="06D69643" w14:textId="0E1F7863" w:rsidR="00614F90" w:rsidRDefault="00FD7005" w:rsidP="00614F90">
      <w:pPr>
        <w:rPr>
          <w:sz w:val="36"/>
          <w:szCs w:val="28"/>
        </w:rPr>
      </w:pPr>
      <w:r w:rsidRPr="00FD7005">
        <w:rPr>
          <w:noProof/>
          <w:sz w:val="36"/>
          <w:szCs w:val="28"/>
        </w:rPr>
        <w:drawing>
          <wp:inline distT="0" distB="0" distL="0" distR="0" wp14:anchorId="0AE89328" wp14:editId="176221ED">
            <wp:extent cx="3962743" cy="42675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2CFA" w14:textId="44A648CB" w:rsidR="00FD7005" w:rsidRDefault="00FD7005" w:rsidP="00614F90">
      <w:pPr>
        <w:rPr>
          <w:b w:val="0"/>
          <w:bCs/>
        </w:rPr>
      </w:pPr>
      <w:r>
        <w:rPr>
          <w:b w:val="0"/>
          <w:bCs/>
        </w:rPr>
        <w:t>Final Image:</w:t>
      </w:r>
    </w:p>
    <w:p w14:paraId="3A436C63" w14:textId="10CDB6EE" w:rsidR="00FD7005" w:rsidRPr="00FD7005" w:rsidRDefault="00FD7005" w:rsidP="00614F90">
      <w:pPr>
        <w:rPr>
          <w:b w:val="0"/>
          <w:bCs/>
        </w:rPr>
      </w:pPr>
      <w:r w:rsidRPr="00FD7005">
        <w:rPr>
          <w:b w:val="0"/>
          <w:bCs/>
          <w:noProof/>
        </w:rPr>
        <w:drawing>
          <wp:inline distT="0" distB="0" distL="0" distR="0" wp14:anchorId="3EEF7F75" wp14:editId="04F991C9">
            <wp:extent cx="4580017" cy="39627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76D7" w14:textId="10AED3D6" w:rsidR="00614F90" w:rsidRDefault="00FD7005" w:rsidP="00614F90">
      <w:pPr>
        <w:rPr>
          <w:sz w:val="36"/>
          <w:szCs w:val="28"/>
        </w:rPr>
      </w:pPr>
      <w:r>
        <w:rPr>
          <w:sz w:val="36"/>
          <w:szCs w:val="28"/>
        </w:rPr>
        <w:t>8x8:</w:t>
      </w:r>
    </w:p>
    <w:p w14:paraId="1E0177C2" w14:textId="0D8D9B21" w:rsidR="00FD7005" w:rsidRDefault="00FD7005" w:rsidP="00614F90">
      <w:pPr>
        <w:rPr>
          <w:sz w:val="36"/>
          <w:szCs w:val="28"/>
        </w:rPr>
      </w:pPr>
      <w:r>
        <w:rPr>
          <w:sz w:val="36"/>
          <w:szCs w:val="28"/>
        </w:rPr>
        <w:t>Original image:</w:t>
      </w:r>
    </w:p>
    <w:p w14:paraId="0C84F42B" w14:textId="74D0AA5D" w:rsidR="00FD7005" w:rsidRPr="00614F90" w:rsidRDefault="00FD7005" w:rsidP="00614F90">
      <w:pPr>
        <w:rPr>
          <w:sz w:val="36"/>
          <w:szCs w:val="28"/>
        </w:rPr>
      </w:pPr>
      <w:r w:rsidRPr="00FD7005">
        <w:rPr>
          <w:noProof/>
          <w:sz w:val="36"/>
          <w:szCs w:val="28"/>
        </w:rPr>
        <w:drawing>
          <wp:inline distT="0" distB="0" distL="0" distR="0" wp14:anchorId="0424A448" wp14:editId="0CBF0041">
            <wp:extent cx="4465707" cy="3810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C275" w14:textId="1EE8EC65" w:rsidR="00A023EA" w:rsidRDefault="00FD7005" w:rsidP="00FD7005">
      <w:pPr>
        <w:rPr>
          <w:sz w:val="36"/>
          <w:szCs w:val="28"/>
        </w:rPr>
      </w:pPr>
      <w:r>
        <w:rPr>
          <w:sz w:val="36"/>
          <w:szCs w:val="28"/>
        </w:rPr>
        <w:t>Final Image:</w:t>
      </w:r>
    </w:p>
    <w:p w14:paraId="68C1978F" w14:textId="4A626A69" w:rsidR="00FD7005" w:rsidRDefault="00FD7005" w:rsidP="00FD7005">
      <w:pPr>
        <w:rPr>
          <w:sz w:val="36"/>
          <w:szCs w:val="28"/>
        </w:rPr>
      </w:pPr>
      <w:r w:rsidRPr="00FD7005">
        <w:rPr>
          <w:noProof/>
          <w:sz w:val="36"/>
          <w:szCs w:val="28"/>
        </w:rPr>
        <w:drawing>
          <wp:inline distT="0" distB="0" distL="0" distR="0" wp14:anchorId="5456BDE7" wp14:editId="1EC017EC">
            <wp:extent cx="3863675" cy="42675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75D1" w14:textId="7A6050E8" w:rsidR="00FD7005" w:rsidRDefault="00FD7005" w:rsidP="00FD7005">
      <w:pPr>
        <w:rPr>
          <w:sz w:val="36"/>
          <w:szCs w:val="28"/>
        </w:rPr>
      </w:pPr>
      <w:r>
        <w:rPr>
          <w:sz w:val="36"/>
          <w:szCs w:val="28"/>
        </w:rPr>
        <w:t>4x4:</w:t>
      </w:r>
    </w:p>
    <w:p w14:paraId="334F6E0A" w14:textId="2B266AD8" w:rsidR="00FD7005" w:rsidRDefault="00FD7005" w:rsidP="00FD7005">
      <w:pPr>
        <w:rPr>
          <w:sz w:val="36"/>
          <w:szCs w:val="28"/>
        </w:rPr>
      </w:pPr>
      <w:r>
        <w:rPr>
          <w:sz w:val="36"/>
          <w:szCs w:val="28"/>
        </w:rPr>
        <w:t>Original Image:</w:t>
      </w:r>
    </w:p>
    <w:p w14:paraId="7BDDB61C" w14:textId="5A5D1279" w:rsidR="00FD7005" w:rsidRDefault="005622A9" w:rsidP="00FD7005">
      <w:pPr>
        <w:rPr>
          <w:sz w:val="36"/>
          <w:szCs w:val="28"/>
        </w:rPr>
      </w:pPr>
      <w:r w:rsidRPr="005622A9">
        <w:rPr>
          <w:noProof/>
          <w:sz w:val="36"/>
          <w:szCs w:val="28"/>
        </w:rPr>
        <w:drawing>
          <wp:inline distT="0" distB="0" distL="0" distR="0" wp14:anchorId="3F9A8AE4" wp14:editId="26CF2BFD">
            <wp:extent cx="4846740" cy="3886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CC9F" w14:textId="27654AFE" w:rsidR="005622A9" w:rsidRDefault="005622A9" w:rsidP="005622A9">
      <w:pPr>
        <w:rPr>
          <w:sz w:val="36"/>
          <w:szCs w:val="28"/>
        </w:rPr>
      </w:pPr>
      <w:r>
        <w:rPr>
          <w:sz w:val="36"/>
          <w:szCs w:val="28"/>
        </w:rPr>
        <w:t>Final Image:</w:t>
      </w:r>
    </w:p>
    <w:p w14:paraId="73FACC43" w14:textId="1D36503F" w:rsidR="005622A9" w:rsidRDefault="005622A9" w:rsidP="005622A9">
      <w:pPr>
        <w:rPr>
          <w:sz w:val="36"/>
          <w:szCs w:val="28"/>
        </w:rPr>
      </w:pPr>
      <w:r w:rsidRPr="005622A9">
        <w:rPr>
          <w:noProof/>
          <w:sz w:val="36"/>
          <w:szCs w:val="28"/>
        </w:rPr>
        <w:drawing>
          <wp:inline distT="0" distB="0" distL="0" distR="0" wp14:anchorId="0729199E" wp14:editId="4EC87413">
            <wp:extent cx="4061812" cy="4267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4AD8" w14:textId="77910A28" w:rsidR="00E23C73" w:rsidRDefault="00E23C73" w:rsidP="005622A9">
      <w:pPr>
        <w:rPr>
          <w:sz w:val="36"/>
          <w:szCs w:val="28"/>
        </w:rPr>
      </w:pPr>
    </w:p>
    <w:p w14:paraId="123FA635" w14:textId="2ED7F488" w:rsidR="00E23C73" w:rsidRDefault="00E23C73" w:rsidP="005622A9">
      <w:pPr>
        <w:rPr>
          <w:sz w:val="36"/>
          <w:szCs w:val="28"/>
        </w:rPr>
      </w:pPr>
    </w:p>
    <w:p w14:paraId="2DCCBE81" w14:textId="22B51E13" w:rsidR="00E23C73" w:rsidRDefault="00E23C73" w:rsidP="005622A9">
      <w:pPr>
        <w:rPr>
          <w:sz w:val="36"/>
          <w:szCs w:val="28"/>
        </w:rPr>
      </w:pPr>
    </w:p>
    <w:p w14:paraId="194F961F" w14:textId="1D3EE739" w:rsidR="00E23C73" w:rsidRDefault="00E23C73" w:rsidP="005622A9">
      <w:pPr>
        <w:rPr>
          <w:sz w:val="36"/>
          <w:szCs w:val="28"/>
        </w:rPr>
      </w:pPr>
    </w:p>
    <w:p w14:paraId="113945E2" w14:textId="5D3AB036" w:rsidR="00E23C73" w:rsidRDefault="00E23C73" w:rsidP="005622A9">
      <w:pPr>
        <w:rPr>
          <w:sz w:val="36"/>
          <w:szCs w:val="28"/>
        </w:rPr>
      </w:pPr>
    </w:p>
    <w:p w14:paraId="2F8701E7" w14:textId="6960BF2D" w:rsidR="00E23C73" w:rsidRDefault="00E23C73" w:rsidP="005622A9">
      <w:pPr>
        <w:rPr>
          <w:sz w:val="36"/>
          <w:szCs w:val="28"/>
        </w:rPr>
      </w:pPr>
    </w:p>
    <w:p w14:paraId="3F930D65" w14:textId="0775B2B0" w:rsidR="00E23C73" w:rsidRDefault="00E23C73" w:rsidP="005622A9">
      <w:pPr>
        <w:rPr>
          <w:sz w:val="36"/>
          <w:szCs w:val="28"/>
        </w:rPr>
      </w:pPr>
    </w:p>
    <w:p w14:paraId="12AC2650" w14:textId="06C485EB" w:rsidR="00E23C73" w:rsidRDefault="00E23C73" w:rsidP="00E23C73">
      <w:pPr>
        <w:pStyle w:val="Title"/>
      </w:pPr>
      <w:r>
        <w:lastRenderedPageBreak/>
        <w:t>Team Task:</w:t>
      </w:r>
    </w:p>
    <w:p w14:paraId="3C524763" w14:textId="213D4CE9" w:rsidR="00E23C73" w:rsidRPr="00E23C73" w:rsidRDefault="00E23C73" w:rsidP="00E23C73">
      <w:pPr>
        <w:pStyle w:val="Content"/>
        <w:rPr>
          <w:sz w:val="44"/>
          <w:szCs w:val="36"/>
        </w:rPr>
      </w:pPr>
      <w:r w:rsidRPr="00E23C73">
        <w:rPr>
          <w:sz w:val="44"/>
          <w:szCs w:val="36"/>
        </w:rPr>
        <w:t xml:space="preserve">Fady sameh, Ahmed Salah, </w:t>
      </w:r>
      <w:proofErr w:type="gramStart"/>
      <w:r w:rsidRPr="00E23C73">
        <w:rPr>
          <w:sz w:val="44"/>
          <w:szCs w:val="36"/>
        </w:rPr>
        <w:t>Basel ,</w:t>
      </w:r>
      <w:proofErr w:type="gramEnd"/>
      <w:r w:rsidRPr="00E23C73">
        <w:rPr>
          <w:sz w:val="44"/>
          <w:szCs w:val="36"/>
        </w:rPr>
        <w:t xml:space="preserve"> Nadeem: Code</w:t>
      </w:r>
    </w:p>
    <w:p w14:paraId="18D0620E" w14:textId="047F10F4" w:rsidR="00E23C73" w:rsidRPr="00E23C73" w:rsidRDefault="00E23C73" w:rsidP="00E23C73">
      <w:pPr>
        <w:pStyle w:val="Content"/>
        <w:rPr>
          <w:sz w:val="44"/>
          <w:szCs w:val="36"/>
        </w:rPr>
      </w:pPr>
      <w:r w:rsidRPr="00E23C73">
        <w:rPr>
          <w:sz w:val="44"/>
          <w:szCs w:val="36"/>
        </w:rPr>
        <w:t>Ahmed Salah: Design</w:t>
      </w:r>
    </w:p>
    <w:p w14:paraId="0A4E3027" w14:textId="0EE24F14" w:rsidR="00E23C73" w:rsidRPr="00E23C73" w:rsidRDefault="00E23C73" w:rsidP="00E23C73">
      <w:pPr>
        <w:pStyle w:val="Content"/>
        <w:rPr>
          <w:sz w:val="44"/>
          <w:szCs w:val="36"/>
        </w:rPr>
      </w:pPr>
      <w:r w:rsidRPr="00E23C73">
        <w:rPr>
          <w:sz w:val="44"/>
          <w:szCs w:val="36"/>
        </w:rPr>
        <w:t>Basel, Nadeem: Documentation</w:t>
      </w:r>
    </w:p>
    <w:sectPr w:rsidR="00E23C73" w:rsidRPr="00E23C73" w:rsidSect="00DF027C">
      <w:headerReference w:type="default" r:id="rId19"/>
      <w:footerReference w:type="default" r:id="rId2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44BD7" w14:textId="77777777" w:rsidR="00FA193F" w:rsidRDefault="00FA193F">
      <w:r>
        <w:separator/>
      </w:r>
    </w:p>
    <w:p w14:paraId="79CE4241" w14:textId="77777777" w:rsidR="00FA193F" w:rsidRDefault="00FA193F"/>
  </w:endnote>
  <w:endnote w:type="continuationSeparator" w:id="0">
    <w:p w14:paraId="7B39B275" w14:textId="77777777" w:rsidR="00FA193F" w:rsidRDefault="00FA193F">
      <w:r>
        <w:continuationSeparator/>
      </w:r>
    </w:p>
    <w:p w14:paraId="6F803866" w14:textId="77777777" w:rsidR="00FA193F" w:rsidRDefault="00FA19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66BE34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9B820C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0E720" w14:textId="77777777" w:rsidR="00FA193F" w:rsidRDefault="00FA193F">
      <w:r>
        <w:separator/>
      </w:r>
    </w:p>
    <w:p w14:paraId="488F87EC" w14:textId="77777777" w:rsidR="00FA193F" w:rsidRDefault="00FA193F"/>
  </w:footnote>
  <w:footnote w:type="continuationSeparator" w:id="0">
    <w:p w14:paraId="4CA2ADC5" w14:textId="77777777" w:rsidR="00FA193F" w:rsidRDefault="00FA193F">
      <w:r>
        <w:continuationSeparator/>
      </w:r>
    </w:p>
    <w:p w14:paraId="17F14ED0" w14:textId="77777777" w:rsidR="00FA193F" w:rsidRDefault="00FA19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1EEDE35E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450E855" w14:textId="77777777" w:rsidR="00D077E9" w:rsidRDefault="00D077E9">
          <w:pPr>
            <w:pStyle w:val="Header"/>
          </w:pPr>
        </w:p>
      </w:tc>
    </w:tr>
  </w:tbl>
  <w:p w14:paraId="27385981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2060"/>
    <w:multiLevelType w:val="hybridMultilevel"/>
    <w:tmpl w:val="8FD6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031C7"/>
    <w:multiLevelType w:val="hybridMultilevel"/>
    <w:tmpl w:val="AA564F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57446"/>
    <w:multiLevelType w:val="hybridMultilevel"/>
    <w:tmpl w:val="BAB2D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EA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622A9"/>
    <w:rsid w:val="00572102"/>
    <w:rsid w:val="005F1BB0"/>
    <w:rsid w:val="00614F90"/>
    <w:rsid w:val="00656C4D"/>
    <w:rsid w:val="006E5716"/>
    <w:rsid w:val="007173E5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023EA"/>
    <w:rsid w:val="00A23AFA"/>
    <w:rsid w:val="00A31B3E"/>
    <w:rsid w:val="00A532F3"/>
    <w:rsid w:val="00A8489E"/>
    <w:rsid w:val="00AC29F3"/>
    <w:rsid w:val="00B01ED2"/>
    <w:rsid w:val="00B231E5"/>
    <w:rsid w:val="00C02B87"/>
    <w:rsid w:val="00C4086D"/>
    <w:rsid w:val="00C87BFC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B7319"/>
    <w:rsid w:val="00DD152F"/>
    <w:rsid w:val="00DE213F"/>
    <w:rsid w:val="00DF027C"/>
    <w:rsid w:val="00E00A32"/>
    <w:rsid w:val="00E22ACD"/>
    <w:rsid w:val="00E23C73"/>
    <w:rsid w:val="00E620B0"/>
    <w:rsid w:val="00E81B40"/>
    <w:rsid w:val="00EF555B"/>
    <w:rsid w:val="00F027BB"/>
    <w:rsid w:val="00F11DCF"/>
    <w:rsid w:val="00F162EA"/>
    <w:rsid w:val="00F52D27"/>
    <w:rsid w:val="00F83527"/>
    <w:rsid w:val="00FA193F"/>
    <w:rsid w:val="00FD583F"/>
    <w:rsid w:val="00FD7005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0D860"/>
  <w15:docId w15:val="{26953927-2E6E-4834-B22E-310B2BA1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0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ys\AppData\Local\Microsoft\Office\16.0\DTS\en-US%7bB4344E7C-D672-4F5A-89CF-5AB666CD77F9%7d\%7bFDB6B795-D08C-48E6-A9ED-2B8D7ED6432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91915E46374CA4BD7D17478CF41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4C1F0-729A-4D83-9331-54A5C8BA19D7}"/>
      </w:docPartPr>
      <w:docPartBody>
        <w:p w:rsidR="00770D07" w:rsidRDefault="00A2090D">
          <w:pPr>
            <w:pStyle w:val="B891915E46374CA4BD7D17478CF4190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25B6EA57A704B4C9370ABDD2F569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729F1-A00D-4BA3-BBC9-97E84FFD691D}"/>
      </w:docPartPr>
      <w:docPartBody>
        <w:p w:rsidR="00770D07" w:rsidRDefault="00A2090D">
          <w:pPr>
            <w:pStyle w:val="425B6EA57A704B4C9370ABDD2F5690B9"/>
          </w:pPr>
          <w:r>
            <w:t>COMPANY NAME</w:t>
          </w:r>
        </w:p>
      </w:docPartBody>
    </w:docPart>
    <w:docPart>
      <w:docPartPr>
        <w:name w:val="1EF07542AEBE4DABB02B3D6E1BDB7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D4DCD-E66F-4560-BC29-DD923C6FD257}"/>
      </w:docPartPr>
      <w:docPartBody>
        <w:p w:rsidR="00770D07" w:rsidRDefault="00A2090D">
          <w:pPr>
            <w:pStyle w:val="1EF07542AEBE4DABB02B3D6E1BDB73F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0D"/>
    <w:rsid w:val="00770D07"/>
    <w:rsid w:val="00A2090D"/>
    <w:rsid w:val="00E1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891915E46374CA4BD7D17478CF4190B">
    <w:name w:val="B891915E46374CA4BD7D17478CF4190B"/>
  </w:style>
  <w:style w:type="paragraph" w:customStyle="1" w:styleId="425B6EA57A704B4C9370ABDD2F5690B9">
    <w:name w:val="425B6EA57A704B4C9370ABDD2F5690B9"/>
  </w:style>
  <w:style w:type="paragraph" w:customStyle="1" w:styleId="1EF07542AEBE4DABB02B3D6E1BDB73FF">
    <w:name w:val="1EF07542AEBE4DABB02B3D6E1BDB7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Fady sameh
                         Nadeem Mohamed
                         Basel Mohamed
                         Ahmed Salah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{FDB6B795-D08C-48E6-A9ED-2B8D7ED64323}tf16392850_win32.dotx</Template>
  <TotalTime>139</TotalTime>
  <Pages>8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fady sameh</dc:creator>
  <cp:keywords/>
  <cp:lastModifiedBy>fady sameh</cp:lastModifiedBy>
  <cp:revision>3</cp:revision>
  <cp:lastPrinted>2006-08-01T17:47:00Z</cp:lastPrinted>
  <dcterms:created xsi:type="dcterms:W3CDTF">2021-12-29T14:33:00Z</dcterms:created>
  <dcterms:modified xsi:type="dcterms:W3CDTF">2021-12-29T16:53:00Z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